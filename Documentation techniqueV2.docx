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915"/>
        <w:tblW w:w="10506" w:type="dxa"/>
        <w:tblLayout w:type="fixed"/>
        <w:tblLook w:val="0600" w:firstRow="0" w:lastRow="0" w:firstColumn="0" w:lastColumn="0" w:noHBand="1" w:noVBand="1"/>
      </w:tblPr>
      <w:tblGrid>
        <w:gridCol w:w="5331"/>
        <w:gridCol w:w="5175"/>
      </w:tblGrid>
      <w:tr w:rsidR="00A81248" w:rsidRPr="006B7126" w14:paraId="47FFDF75" w14:textId="77777777" w:rsidTr="0047709A">
        <w:trPr>
          <w:trHeight w:val="106"/>
        </w:trPr>
        <w:tc>
          <w:tcPr>
            <w:tcW w:w="5331" w:type="dxa"/>
          </w:tcPr>
          <w:p w14:paraId="252016E8" w14:textId="77777777" w:rsidR="00A81248" w:rsidRPr="006B7126" w:rsidRDefault="00A81248" w:rsidP="0047709A">
            <w:pPr>
              <w:pStyle w:val="Ancredugraphisme"/>
              <w:rPr>
                <w:noProof/>
              </w:rPr>
            </w:pPr>
          </w:p>
        </w:tc>
        <w:tc>
          <w:tcPr>
            <w:tcW w:w="5175" w:type="dxa"/>
          </w:tcPr>
          <w:p w14:paraId="5B1B790D" w14:textId="77777777" w:rsidR="00A81248" w:rsidRPr="006B7126" w:rsidRDefault="00A81248" w:rsidP="0047709A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7B058450" w14:textId="77777777" w:rsidTr="0047709A">
        <w:trPr>
          <w:trHeight w:val="2521"/>
        </w:trPr>
        <w:tc>
          <w:tcPr>
            <w:tcW w:w="5331" w:type="dxa"/>
          </w:tcPr>
          <w:p w14:paraId="3E2C6F62" w14:textId="6BA5E821" w:rsidR="00A81248" w:rsidRPr="00E74184" w:rsidRDefault="00E74184" w:rsidP="0047709A">
            <w:pPr>
              <w:rPr>
                <w:rFonts w:ascii="Arial" w:hAnsi="Arial" w:cs="Arial"/>
                <w:noProof/>
                <w:sz w:val="76"/>
                <w:szCs w:val="76"/>
              </w:rPr>
            </w:pPr>
            <w:r w:rsidRPr="00E74184">
              <w:rPr>
                <w:rFonts w:ascii="Arial" w:hAnsi="Arial" w:cs="Arial"/>
                <w:noProof/>
                <w:sz w:val="76"/>
                <w:szCs w:val="76"/>
              </w:rPr>
              <w:t>Documentation technique</w:t>
            </w:r>
          </w:p>
        </w:tc>
        <w:tc>
          <w:tcPr>
            <w:tcW w:w="5175" w:type="dxa"/>
          </w:tcPr>
          <w:p w14:paraId="49B9E150" w14:textId="77777777" w:rsidR="00A81248" w:rsidRPr="006B7126" w:rsidRDefault="00A81248" w:rsidP="0047709A">
            <w:pPr>
              <w:rPr>
                <w:noProof/>
              </w:rPr>
            </w:pPr>
          </w:p>
        </w:tc>
      </w:tr>
      <w:tr w:rsidR="00A81248" w:rsidRPr="006B7126" w14:paraId="263F2CAE" w14:textId="77777777" w:rsidTr="0047709A">
        <w:trPr>
          <w:trHeight w:val="8426"/>
        </w:trPr>
        <w:tc>
          <w:tcPr>
            <w:tcW w:w="5331" w:type="dxa"/>
          </w:tcPr>
          <w:p w14:paraId="1DB1F17E" w14:textId="77777777" w:rsidR="00A81248" w:rsidRPr="006B7126" w:rsidRDefault="00A81248" w:rsidP="0047709A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3784A80" wp14:editId="08CEDBE2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C573CD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175" w:type="dxa"/>
          </w:tcPr>
          <w:p w14:paraId="4E8A2F23" w14:textId="77777777" w:rsidR="00A81248" w:rsidRPr="006B7126" w:rsidRDefault="00A81248" w:rsidP="0047709A">
            <w:pPr>
              <w:rPr>
                <w:noProof/>
              </w:rPr>
            </w:pPr>
          </w:p>
        </w:tc>
      </w:tr>
      <w:tr w:rsidR="00A81248" w:rsidRPr="006B7126" w14:paraId="30999E2A" w14:textId="77777777" w:rsidTr="0047709A">
        <w:trPr>
          <w:trHeight w:val="1196"/>
        </w:trPr>
        <w:tc>
          <w:tcPr>
            <w:tcW w:w="5331" w:type="dxa"/>
          </w:tcPr>
          <w:p w14:paraId="60A1D651" w14:textId="77777777" w:rsidR="00A81248" w:rsidRPr="006B7126" w:rsidRDefault="00A81248" w:rsidP="0047709A">
            <w:pPr>
              <w:rPr>
                <w:noProof/>
              </w:rPr>
            </w:pPr>
          </w:p>
        </w:tc>
        <w:tc>
          <w:tcPr>
            <w:tcW w:w="5175" w:type="dxa"/>
          </w:tcPr>
          <w:p w14:paraId="3BA7C9BA" w14:textId="694F6FFF" w:rsidR="00A81248" w:rsidRPr="00E74184" w:rsidRDefault="00E74184" w:rsidP="0047709A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noProof/>
                <w:sz w:val="56"/>
                <w:szCs w:val="56"/>
              </w:rPr>
              <w:t>02:05:2022</w:t>
            </w:r>
          </w:p>
          <w:p w14:paraId="2EF2B86B" w14:textId="52D17F77" w:rsidR="00A81248" w:rsidRPr="00E74184" w:rsidRDefault="00E74184" w:rsidP="0047709A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noProof/>
                <w:sz w:val="56"/>
                <w:szCs w:val="56"/>
              </w:rPr>
              <w:t>Matos</w:t>
            </w:r>
          </w:p>
        </w:tc>
      </w:tr>
      <w:tr w:rsidR="00A81248" w:rsidRPr="006B7126" w14:paraId="0C546FB3" w14:textId="77777777" w:rsidTr="0047709A">
        <w:trPr>
          <w:trHeight w:val="1294"/>
        </w:trPr>
        <w:tc>
          <w:tcPr>
            <w:tcW w:w="5331" w:type="dxa"/>
          </w:tcPr>
          <w:p w14:paraId="10557B11" w14:textId="77777777" w:rsidR="00A81248" w:rsidRPr="006B7126" w:rsidRDefault="00A81248" w:rsidP="0047709A">
            <w:pPr>
              <w:rPr>
                <w:noProof/>
              </w:rPr>
            </w:pPr>
          </w:p>
        </w:tc>
        <w:tc>
          <w:tcPr>
            <w:tcW w:w="5175" w:type="dxa"/>
          </w:tcPr>
          <w:p w14:paraId="3A5EEB6E" w14:textId="03C17EA6" w:rsidR="00A81248" w:rsidRPr="00E74184" w:rsidRDefault="00E74184" w:rsidP="0047709A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noProof/>
                <w:sz w:val="56"/>
                <w:szCs w:val="56"/>
              </w:rPr>
              <w:t xml:space="preserve">Machado David </w:t>
            </w:r>
            <w:r w:rsidR="00C66528" w:rsidRPr="00E74184">
              <w:rPr>
                <w:rFonts w:ascii="Arial" w:hAnsi="Arial" w:cs="Arial"/>
                <w:noProof/>
                <w:sz w:val="56"/>
                <w:szCs w:val="56"/>
                <w:lang w:bidi="fr-FR"/>
              </w:rPr>
              <w:t xml:space="preserve"> </w:t>
            </w:r>
          </w:p>
          <w:p w14:paraId="667AB3E6" w14:textId="79159B8A" w:rsidR="00A81248" w:rsidRPr="00E74184" w:rsidRDefault="00E74184" w:rsidP="0047709A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sz w:val="56"/>
                <w:szCs w:val="56"/>
              </w:rPr>
              <w:t>Francisco Garcia</w:t>
            </w:r>
          </w:p>
        </w:tc>
      </w:tr>
    </w:tbl>
    <w:p w14:paraId="1E4DE425" w14:textId="77777777" w:rsidR="000C4ED1" w:rsidRPr="006B7126" w:rsidRDefault="000C4ED1">
      <w:pPr>
        <w:rPr>
          <w:noProof/>
        </w:rPr>
      </w:pPr>
    </w:p>
    <w:p w14:paraId="193D985D" w14:textId="09480799" w:rsidR="00FB65B8" w:rsidRPr="006B7126" w:rsidRDefault="00FB65B8" w:rsidP="00A24793">
      <w:pPr>
        <w:rPr>
          <w:noProof/>
        </w:rPr>
      </w:pPr>
    </w:p>
    <w:p w14:paraId="1B204626" w14:textId="77777777" w:rsidR="00A24793" w:rsidRPr="006B7126" w:rsidRDefault="00A24793">
      <w:pPr>
        <w:rPr>
          <w:noProof/>
        </w:rPr>
      </w:pPr>
    </w:p>
    <w:sdt>
      <w:sdtPr>
        <w:rPr>
          <w:lang w:val="fr-FR"/>
        </w:rPr>
        <w:id w:val="9661697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63D419F7" w14:textId="68A2CCC2" w:rsidR="00CA2464" w:rsidRPr="00CA2464" w:rsidRDefault="006C6B31" w:rsidP="008B641F">
          <w:pPr>
            <w:pStyle w:val="En-ttedetabledesmatires"/>
            <w:numPr>
              <w:ilvl w:val="0"/>
              <w:numId w:val="2"/>
            </w:numPr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69525EBD" w14:textId="49A73DE2" w:rsidR="00E0750E" w:rsidRDefault="006C6B3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01056" w:history="1">
            <w:r w:rsidR="00E0750E" w:rsidRPr="00E96AA8">
              <w:rPr>
                <w:rStyle w:val="Lienhypertexte"/>
                <w:noProof/>
              </w:rPr>
              <w:t>2.Tables des versions</w:t>
            </w:r>
            <w:r w:rsidR="00E0750E">
              <w:rPr>
                <w:noProof/>
                <w:webHidden/>
              </w:rPr>
              <w:tab/>
            </w:r>
            <w:r w:rsidR="00E0750E">
              <w:rPr>
                <w:noProof/>
                <w:webHidden/>
              </w:rPr>
              <w:fldChar w:fldCharType="begin"/>
            </w:r>
            <w:r w:rsidR="00E0750E">
              <w:rPr>
                <w:noProof/>
                <w:webHidden/>
              </w:rPr>
              <w:instrText xml:space="preserve"> PAGEREF _Toc102401056 \h </w:instrText>
            </w:r>
            <w:r w:rsidR="00E0750E">
              <w:rPr>
                <w:noProof/>
                <w:webHidden/>
              </w:rPr>
            </w:r>
            <w:r w:rsidR="00E0750E">
              <w:rPr>
                <w:noProof/>
                <w:webHidden/>
              </w:rPr>
              <w:fldChar w:fldCharType="separate"/>
            </w:r>
            <w:r w:rsidR="00E0750E">
              <w:rPr>
                <w:noProof/>
                <w:webHidden/>
              </w:rPr>
              <w:t>3</w:t>
            </w:r>
            <w:r w:rsidR="00E0750E">
              <w:rPr>
                <w:noProof/>
                <w:webHidden/>
              </w:rPr>
              <w:fldChar w:fldCharType="end"/>
            </w:r>
          </w:hyperlink>
        </w:p>
        <w:p w14:paraId="18095B45" w14:textId="219AC5E9" w:rsidR="00E0750E" w:rsidRDefault="00E0750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102401057" w:history="1">
            <w:r w:rsidRPr="00E96AA8">
              <w:rPr>
                <w:rStyle w:val="Lienhypertexte"/>
                <w:noProof/>
              </w:rPr>
              <w:t>3.Introduction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F1B0B" w14:textId="50B096EC" w:rsidR="00E0750E" w:rsidRDefault="00E0750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102401058" w:history="1">
            <w:r w:rsidRPr="00E96AA8">
              <w:rPr>
                <w:rStyle w:val="Lienhypertexte"/>
                <w:noProof/>
              </w:rPr>
              <w:t>4.Rappel de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D3896" w14:textId="18F6D75C" w:rsidR="00E0750E" w:rsidRDefault="00E0750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102401059" w:history="1">
            <w:r w:rsidRPr="00E96AA8">
              <w:rPr>
                <w:rStyle w:val="Lienhypertexte"/>
                <w:noProof/>
              </w:rPr>
              <w:t>5.Méthodologie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7FD4" w14:textId="2FFDD075" w:rsidR="00E0750E" w:rsidRDefault="00E075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102401060" w:history="1">
            <w:r w:rsidRPr="00E96AA8">
              <w:rPr>
                <w:rStyle w:val="Lienhypertexte"/>
                <w:noProof/>
              </w:rPr>
              <w:t>6.Planification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475F9" w14:textId="17A49760" w:rsidR="006C6B31" w:rsidRDefault="006C6B31">
          <w:r>
            <w:rPr>
              <w:b/>
              <w:bCs/>
            </w:rPr>
            <w:fldChar w:fldCharType="end"/>
          </w:r>
        </w:p>
      </w:sdtContent>
    </w:sdt>
    <w:p w14:paraId="44DAA853" w14:textId="4AD85568" w:rsidR="006C6B31" w:rsidRDefault="006C6B31">
      <w:pPr>
        <w:rPr>
          <w:noProof/>
        </w:rPr>
      </w:pPr>
    </w:p>
    <w:p w14:paraId="6851605A" w14:textId="77777777" w:rsidR="006C6B31" w:rsidRDefault="006C6B31">
      <w:pPr>
        <w:rPr>
          <w:noProof/>
        </w:rPr>
      </w:pPr>
      <w:r>
        <w:rPr>
          <w:noProof/>
        </w:rPr>
        <w:br w:type="page"/>
      </w:r>
    </w:p>
    <w:p w14:paraId="561DA88F" w14:textId="3F574880" w:rsidR="00A81248" w:rsidRDefault="006C6B31" w:rsidP="00CA2464">
      <w:pPr>
        <w:pStyle w:val="Titre3"/>
        <w:numPr>
          <w:ilvl w:val="0"/>
          <w:numId w:val="2"/>
        </w:numPr>
        <w:rPr>
          <w:noProof/>
        </w:rPr>
      </w:pPr>
      <w:bookmarkStart w:id="0" w:name="_Toc102401056"/>
      <w:r>
        <w:rPr>
          <w:noProof/>
        </w:rPr>
        <w:lastRenderedPageBreak/>
        <w:t>Tables des versions</w:t>
      </w:r>
      <w:bookmarkEnd w:id="0"/>
    </w:p>
    <w:p w14:paraId="6E7E1D70" w14:textId="77777777" w:rsidR="006C6B31" w:rsidRDefault="006C6B31" w:rsidP="006C6B31">
      <w:pPr>
        <w:pStyle w:val="Titre3"/>
        <w:ind w:left="360"/>
      </w:pPr>
    </w:p>
    <w:p w14:paraId="56C2C015" w14:textId="0E5F0494" w:rsidR="006C6B31" w:rsidRDefault="006C6B31" w:rsidP="00CA2464">
      <w:pPr>
        <w:pStyle w:val="Titre3"/>
        <w:numPr>
          <w:ilvl w:val="0"/>
          <w:numId w:val="2"/>
        </w:numPr>
      </w:pPr>
      <w:bookmarkStart w:id="1" w:name="_Toc102401057"/>
      <w:r>
        <w:t>Introduction</w:t>
      </w:r>
      <w:bookmarkEnd w:id="1"/>
    </w:p>
    <w:p w14:paraId="3C0E5EFE" w14:textId="1DBF46E5" w:rsidR="006C6B31" w:rsidRDefault="00F579A8" w:rsidP="0047709A">
      <w:pPr>
        <w:pStyle w:val="Paragraphedeliste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Voici </w:t>
      </w:r>
      <w:r w:rsidR="00434221">
        <w:rPr>
          <w:rFonts w:ascii="Arial" w:hAnsi="Arial" w:cs="Arial"/>
        </w:rPr>
        <w:t xml:space="preserve">ma </w:t>
      </w:r>
      <w:r w:rsidR="003B2284">
        <w:rPr>
          <w:rFonts w:ascii="Arial" w:hAnsi="Arial" w:cs="Arial"/>
        </w:rPr>
        <w:t>d</w:t>
      </w:r>
      <w:r w:rsidR="00434221">
        <w:rPr>
          <w:rFonts w:ascii="Arial" w:hAnsi="Arial" w:cs="Arial"/>
        </w:rPr>
        <w:t xml:space="preserve">ocumentation technique du projet </w:t>
      </w:r>
      <w:r w:rsidR="00434221" w:rsidRPr="00434221">
        <w:rPr>
          <w:rFonts w:ascii="Arial" w:hAnsi="Arial" w:cs="Arial"/>
          <w:i/>
          <w:iCs/>
        </w:rPr>
        <w:t>Matos</w:t>
      </w:r>
      <w:r w:rsidR="00434221">
        <w:rPr>
          <w:rFonts w:ascii="Arial" w:hAnsi="Arial" w:cs="Arial"/>
          <w:i/>
          <w:iCs/>
        </w:rPr>
        <w:t>.</w:t>
      </w:r>
      <w:r w:rsidR="00434221">
        <w:rPr>
          <w:rFonts w:ascii="Arial" w:hAnsi="Arial" w:cs="Arial"/>
        </w:rPr>
        <w:t xml:space="preserve"> Ce projet a été réalisé lors du Travail pratique individuel (TPI) en mai 2022. Il a été réalisé afin de pouvoir valider mes compétences en informatique </w:t>
      </w:r>
      <w:r w:rsidR="005D6807">
        <w:rPr>
          <w:rFonts w:ascii="Arial" w:hAnsi="Arial" w:cs="Arial"/>
        </w:rPr>
        <w:t>au bout de quatre</w:t>
      </w:r>
      <w:r w:rsidR="004B31C9">
        <w:rPr>
          <w:rFonts w:ascii="Arial" w:hAnsi="Arial" w:cs="Arial"/>
        </w:rPr>
        <w:t xml:space="preserve"> ans au </w:t>
      </w:r>
      <w:r w:rsidR="003B2284">
        <w:rPr>
          <w:rFonts w:ascii="Arial" w:hAnsi="Arial" w:cs="Arial"/>
        </w:rPr>
        <w:t>Centre de Formation Professionnelle Technique du Petit-Lancy à Genève.</w:t>
      </w:r>
    </w:p>
    <w:p w14:paraId="5CF19A17" w14:textId="4E0F7271" w:rsidR="003B2284" w:rsidRDefault="003B2284" w:rsidP="00B00EDD">
      <w:pPr>
        <w:pStyle w:val="Paragraphedeliste"/>
        <w:jc w:val="both"/>
        <w:rPr>
          <w:rFonts w:ascii="Arial" w:hAnsi="Arial" w:cs="Arial"/>
        </w:rPr>
      </w:pPr>
    </w:p>
    <w:p w14:paraId="10C5C074" w14:textId="6FAED5E5" w:rsidR="00A9027F" w:rsidRDefault="003B2284" w:rsidP="0047709A">
      <w:pPr>
        <w:pStyle w:val="Paragraphedeliste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Matos est un site internet qui permet aux enseignants d’emprunter du matériel </w:t>
      </w:r>
      <w:r w:rsidR="00A9027F">
        <w:rPr>
          <w:rFonts w:ascii="Arial" w:hAnsi="Arial" w:cs="Arial"/>
        </w:rPr>
        <w:t>de l’école.</w:t>
      </w:r>
      <w:r w:rsidR="0047709A">
        <w:rPr>
          <w:rFonts w:ascii="Arial" w:hAnsi="Arial" w:cs="Arial"/>
        </w:rPr>
        <w:t xml:space="preserve"> </w:t>
      </w:r>
      <w:r w:rsidR="00A9027F">
        <w:rPr>
          <w:rFonts w:ascii="Arial" w:hAnsi="Arial" w:cs="Arial"/>
        </w:rPr>
        <w:t xml:space="preserve">En tant que visiteur il pourra seulement voir </w:t>
      </w:r>
      <w:r w:rsidR="00C170C6">
        <w:rPr>
          <w:rFonts w:ascii="Arial" w:hAnsi="Arial" w:cs="Arial"/>
        </w:rPr>
        <w:t>le matériel</w:t>
      </w:r>
      <w:r w:rsidR="00624606">
        <w:rPr>
          <w:rFonts w:ascii="Arial" w:hAnsi="Arial" w:cs="Arial"/>
        </w:rPr>
        <w:t xml:space="preserve"> disponible</w:t>
      </w:r>
      <w:r w:rsidR="00C170C6">
        <w:rPr>
          <w:rFonts w:ascii="Arial" w:hAnsi="Arial" w:cs="Arial"/>
        </w:rPr>
        <w:t>. Connecter enseignant sur le site il pourra sélectionner le matériel pour l’emprunter</w:t>
      </w:r>
      <w:r w:rsidR="0011541E">
        <w:rPr>
          <w:rFonts w:ascii="Arial" w:hAnsi="Arial" w:cs="Arial"/>
        </w:rPr>
        <w:t xml:space="preserve"> et sera mis en attente que l’admin accepte</w:t>
      </w:r>
      <w:r w:rsidR="00C170C6">
        <w:rPr>
          <w:rFonts w:ascii="Arial" w:hAnsi="Arial" w:cs="Arial"/>
        </w:rPr>
        <w:t xml:space="preserve">. L’admin pourra ajouter ou modifier </w:t>
      </w:r>
      <w:r w:rsidR="0011541E">
        <w:rPr>
          <w:rFonts w:ascii="Arial" w:hAnsi="Arial" w:cs="Arial"/>
        </w:rPr>
        <w:t>du matériel et accepter les prêts des enseignants mis en attente.</w:t>
      </w:r>
    </w:p>
    <w:p w14:paraId="1DC28F9B" w14:textId="4C0BEC53" w:rsidR="0011541E" w:rsidRDefault="0011541E" w:rsidP="00C170C6">
      <w:pPr>
        <w:ind w:left="720"/>
        <w:jc w:val="both"/>
        <w:rPr>
          <w:rFonts w:ascii="Arial" w:hAnsi="Arial" w:cs="Arial"/>
        </w:rPr>
      </w:pPr>
    </w:p>
    <w:p w14:paraId="560CDC2F" w14:textId="4C759494" w:rsidR="00CA2464" w:rsidRDefault="0011541E" w:rsidP="00CA2464">
      <w:pPr>
        <w:pStyle w:val="Titre3"/>
        <w:numPr>
          <w:ilvl w:val="0"/>
          <w:numId w:val="2"/>
        </w:numPr>
      </w:pPr>
      <w:bookmarkStart w:id="2" w:name="_Toc102401058"/>
      <w:r>
        <w:t>Rappel de l’énoncé</w:t>
      </w:r>
      <w:bookmarkEnd w:id="2"/>
    </w:p>
    <w:p w14:paraId="55D1D6C5" w14:textId="77777777" w:rsidR="00CA2464" w:rsidRPr="00CA2464" w:rsidRDefault="00CA2464" w:rsidP="00CA2464"/>
    <w:p w14:paraId="0D115950" w14:textId="63FC2E68" w:rsidR="00CA2464" w:rsidRDefault="00CA2464" w:rsidP="0047709A">
      <w:pPr>
        <w:pStyle w:val="Titre4"/>
        <w:numPr>
          <w:ilvl w:val="1"/>
          <w:numId w:val="2"/>
        </w:numPr>
        <w:ind w:left="0" w:firstLine="0"/>
      </w:pPr>
      <w:r>
        <w:t>Organisation</w:t>
      </w:r>
    </w:p>
    <w:p w14:paraId="5C8D2FE2" w14:textId="77777777" w:rsidR="009D6198" w:rsidRPr="009D6198" w:rsidRDefault="009D6198" w:rsidP="009D6198">
      <w:pPr>
        <w:jc w:val="both"/>
      </w:pPr>
    </w:p>
    <w:tbl>
      <w:tblPr>
        <w:tblW w:w="0" w:type="auto"/>
        <w:tblInd w:w="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5"/>
      </w:tblGrid>
      <w:tr w:rsidR="009D6198" w14:paraId="61C22D1D" w14:textId="77777777" w:rsidTr="009D619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615" w:type="dxa"/>
          </w:tcPr>
          <w:p w14:paraId="0CBA4A54" w14:textId="235C6A61" w:rsidR="009D6198" w:rsidRDefault="009D6198" w:rsidP="009D6198">
            <w:pPr>
              <w:jc w:val="both"/>
            </w:pPr>
            <w:r>
              <w:t>Élève</w:t>
            </w:r>
          </w:p>
        </w:tc>
      </w:tr>
      <w:tr w:rsidR="009D6198" w14:paraId="41BA099A" w14:textId="77777777" w:rsidTr="009D6198">
        <w:tblPrEx>
          <w:tblCellMar>
            <w:top w:w="0" w:type="dxa"/>
            <w:bottom w:w="0" w:type="dxa"/>
          </w:tblCellMar>
        </w:tblPrEx>
        <w:trPr>
          <w:trHeight w:val="991"/>
        </w:trPr>
        <w:tc>
          <w:tcPr>
            <w:tcW w:w="3615" w:type="dxa"/>
          </w:tcPr>
          <w:p w14:paraId="0CD6C07B" w14:textId="1533CECC" w:rsidR="009D6198" w:rsidRDefault="009D6198" w:rsidP="009D6198">
            <w:r>
              <w:t>David Machado</w:t>
            </w:r>
          </w:p>
          <w:p w14:paraId="7F913249" w14:textId="77777777" w:rsidR="009D6198" w:rsidRDefault="009D6198" w:rsidP="009D6198"/>
          <w:p w14:paraId="4D293A9A" w14:textId="5F1B4FFD" w:rsidR="009D6198" w:rsidRDefault="009D6198" w:rsidP="009D6198">
            <w:r>
              <w:t>David.mchdb@eduge.ch</w:t>
            </w:r>
          </w:p>
        </w:tc>
      </w:tr>
    </w:tbl>
    <w:tbl>
      <w:tblPr>
        <w:tblpPr w:leftFromText="141" w:rightFromText="141" w:vertAnchor="text" w:horzAnchor="page" w:tblpX="5971" w:tblpY="-12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</w:tblGrid>
      <w:tr w:rsidR="009D6198" w14:paraId="067BEB9A" w14:textId="77777777" w:rsidTr="009D6198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4678" w:type="dxa"/>
          </w:tcPr>
          <w:p w14:paraId="30FA1ECA" w14:textId="71EB7A59" w:rsidR="009D6198" w:rsidRDefault="009D6198" w:rsidP="009D6198">
            <w:pPr>
              <w:jc w:val="both"/>
            </w:pPr>
            <w:r>
              <w:t>Responsable TPI</w:t>
            </w:r>
          </w:p>
        </w:tc>
      </w:tr>
      <w:tr w:rsidR="009D6198" w14:paraId="2D854506" w14:textId="77777777" w:rsidTr="009D6198">
        <w:tblPrEx>
          <w:tblCellMar>
            <w:top w:w="0" w:type="dxa"/>
            <w:bottom w:w="0" w:type="dxa"/>
          </w:tblCellMar>
        </w:tblPrEx>
        <w:trPr>
          <w:trHeight w:val="931"/>
        </w:trPr>
        <w:tc>
          <w:tcPr>
            <w:tcW w:w="4678" w:type="dxa"/>
          </w:tcPr>
          <w:p w14:paraId="3165EC61" w14:textId="77777777" w:rsidR="009D6198" w:rsidRDefault="009D6198" w:rsidP="009D6198">
            <w:pPr>
              <w:jc w:val="both"/>
            </w:pPr>
            <w:r>
              <w:t>Francisco Garcia</w:t>
            </w:r>
          </w:p>
          <w:p w14:paraId="1E1A14EB" w14:textId="77777777" w:rsidR="009D6198" w:rsidRDefault="009D6198" w:rsidP="009D6198">
            <w:pPr>
              <w:jc w:val="both"/>
            </w:pPr>
          </w:p>
          <w:p w14:paraId="5B0A199B" w14:textId="1A38CCFB" w:rsidR="00D2405A" w:rsidRDefault="009D6198" w:rsidP="009D6198">
            <w:pPr>
              <w:jc w:val="both"/>
            </w:pPr>
            <w:r>
              <w:t>Francisco.garcia</w:t>
            </w:r>
            <w:r w:rsidR="00D2405A">
              <w:t>@edu.ge.ch</w:t>
            </w:r>
          </w:p>
        </w:tc>
      </w:tr>
    </w:tbl>
    <w:tbl>
      <w:tblPr>
        <w:tblpPr w:leftFromText="141" w:rightFromText="141" w:vertAnchor="page" w:horzAnchor="margin" w:tblpXSpec="right" w:tblpY="95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7"/>
        <w:gridCol w:w="4349"/>
      </w:tblGrid>
      <w:tr w:rsidR="0047709A" w14:paraId="0C7B276C" w14:textId="77777777" w:rsidTr="0047709A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8446" w:type="dxa"/>
            <w:gridSpan w:val="2"/>
          </w:tcPr>
          <w:p w14:paraId="3795E4E6" w14:textId="77777777" w:rsidR="0047709A" w:rsidRDefault="0047709A" w:rsidP="0047709A">
            <w:pPr>
              <w:jc w:val="both"/>
            </w:pPr>
            <w:r>
              <w:t>Experts</w:t>
            </w:r>
          </w:p>
        </w:tc>
      </w:tr>
      <w:tr w:rsidR="0047709A" w14:paraId="2ABBA69E" w14:textId="77777777" w:rsidTr="0047709A">
        <w:tblPrEx>
          <w:tblCellMar>
            <w:top w:w="0" w:type="dxa"/>
            <w:bottom w:w="0" w:type="dxa"/>
          </w:tblCellMar>
        </w:tblPrEx>
        <w:trPr>
          <w:trHeight w:val="1038"/>
        </w:trPr>
        <w:tc>
          <w:tcPr>
            <w:tcW w:w="4097" w:type="dxa"/>
          </w:tcPr>
          <w:p w14:paraId="6BA401DE" w14:textId="77777777" w:rsidR="0047709A" w:rsidRDefault="0047709A" w:rsidP="0047709A">
            <w:pPr>
              <w:jc w:val="both"/>
            </w:pPr>
            <w:r>
              <w:t>Yvan Poulin</w:t>
            </w:r>
          </w:p>
          <w:p w14:paraId="0DE8A53A" w14:textId="77777777" w:rsidR="0047709A" w:rsidRDefault="0047709A" w:rsidP="0047709A">
            <w:pPr>
              <w:jc w:val="both"/>
            </w:pPr>
          </w:p>
          <w:p w14:paraId="3117540C" w14:textId="77777777" w:rsidR="0047709A" w:rsidRDefault="0047709A" w:rsidP="0047709A">
            <w:pPr>
              <w:jc w:val="both"/>
            </w:pPr>
            <w:r>
              <w:t>Yvpoulin@gmail.com</w:t>
            </w:r>
          </w:p>
        </w:tc>
        <w:tc>
          <w:tcPr>
            <w:tcW w:w="4349" w:type="dxa"/>
          </w:tcPr>
          <w:p w14:paraId="6700301E" w14:textId="77777777" w:rsidR="0047709A" w:rsidRDefault="0047709A" w:rsidP="0047709A">
            <w:pPr>
              <w:jc w:val="both"/>
            </w:pPr>
            <w:r>
              <w:t>Francesco Foti</w:t>
            </w:r>
          </w:p>
          <w:p w14:paraId="0D42CDFC" w14:textId="77777777" w:rsidR="0047709A" w:rsidRDefault="0047709A" w:rsidP="0047709A">
            <w:pPr>
              <w:jc w:val="both"/>
            </w:pPr>
          </w:p>
          <w:p w14:paraId="56E50347" w14:textId="77777777" w:rsidR="0047709A" w:rsidRDefault="0047709A" w:rsidP="0047709A">
            <w:pPr>
              <w:jc w:val="both"/>
            </w:pPr>
            <w:r>
              <w:t>Francesco.foti@devinfo.net</w:t>
            </w:r>
          </w:p>
        </w:tc>
      </w:tr>
    </w:tbl>
    <w:p w14:paraId="4EBCA555" w14:textId="77777777" w:rsidR="009D6198" w:rsidRDefault="009D6198" w:rsidP="0011541E">
      <w:pPr>
        <w:jc w:val="both"/>
      </w:pPr>
    </w:p>
    <w:p w14:paraId="6D6BC24E" w14:textId="0E2A8A1B" w:rsidR="0011541E" w:rsidRDefault="0011541E" w:rsidP="0011541E">
      <w:pPr>
        <w:jc w:val="both"/>
      </w:pPr>
    </w:p>
    <w:p w14:paraId="1100D48D" w14:textId="67E6D52D" w:rsidR="00D2405A" w:rsidRDefault="00D2405A" w:rsidP="0011541E">
      <w:pPr>
        <w:jc w:val="both"/>
      </w:pPr>
    </w:p>
    <w:p w14:paraId="1D8D02C8" w14:textId="45B0678E" w:rsidR="00D2405A" w:rsidRDefault="00D2405A" w:rsidP="0011541E">
      <w:pPr>
        <w:jc w:val="both"/>
      </w:pPr>
    </w:p>
    <w:p w14:paraId="1B819592" w14:textId="5553B37E" w:rsidR="00D2405A" w:rsidRDefault="00D2405A" w:rsidP="0011541E">
      <w:pPr>
        <w:jc w:val="both"/>
      </w:pPr>
    </w:p>
    <w:p w14:paraId="0719BE1F" w14:textId="37DE41AA" w:rsidR="00D2405A" w:rsidRDefault="00D2405A" w:rsidP="0011541E">
      <w:pPr>
        <w:jc w:val="both"/>
      </w:pPr>
    </w:p>
    <w:p w14:paraId="6489F4A4" w14:textId="1B7B2846" w:rsidR="008B641F" w:rsidRPr="008B641F" w:rsidRDefault="008B641F" w:rsidP="008B641F"/>
    <w:p w14:paraId="5EC4C019" w14:textId="3D0A618A" w:rsidR="008B641F" w:rsidRPr="008B641F" w:rsidRDefault="008B641F" w:rsidP="008B641F"/>
    <w:p w14:paraId="524CB888" w14:textId="64502B98" w:rsidR="008B641F" w:rsidRPr="008B641F" w:rsidRDefault="008B641F" w:rsidP="008B641F"/>
    <w:p w14:paraId="2B0277BF" w14:textId="04DDF1FD" w:rsidR="008B641F" w:rsidRDefault="008B641F" w:rsidP="0047709A">
      <w:pPr>
        <w:pStyle w:val="Titre4"/>
        <w:numPr>
          <w:ilvl w:val="1"/>
          <w:numId w:val="2"/>
        </w:numPr>
        <w:ind w:left="0" w:firstLine="0"/>
      </w:pPr>
      <w:r>
        <w:t>Livrable</w:t>
      </w:r>
    </w:p>
    <w:p w14:paraId="5B95A5E1" w14:textId="5FD49639" w:rsidR="008B641F" w:rsidRPr="008B641F" w:rsidRDefault="008B641F" w:rsidP="0047709A">
      <w:r>
        <w:t>Pour les experts et le formateur par email</w:t>
      </w:r>
      <w:r>
        <w:t> :</w:t>
      </w:r>
      <w:r w:rsidR="009D74A2">
        <w:t xml:space="preserve">                                                                            </w:t>
      </w:r>
    </w:p>
    <w:p w14:paraId="63D1CEB4" w14:textId="7993F3ED" w:rsidR="008B641F" w:rsidRDefault="008B641F" w:rsidP="0047709A">
      <w:pPr>
        <w:pStyle w:val="Paragraphedeliste"/>
        <w:numPr>
          <w:ilvl w:val="0"/>
          <w:numId w:val="16"/>
        </w:numPr>
      </w:pPr>
      <w:r>
        <w:t>Planning détaillé du projet</w:t>
      </w:r>
    </w:p>
    <w:p w14:paraId="6AE231CE" w14:textId="3C01C887" w:rsidR="009D74A2" w:rsidRDefault="008B641F" w:rsidP="0047709A">
      <w:pPr>
        <w:pStyle w:val="Paragraphedeliste"/>
        <w:numPr>
          <w:ilvl w:val="0"/>
          <w:numId w:val="16"/>
        </w:numPr>
      </w:pPr>
      <w:r>
        <w:t xml:space="preserve">Rapport de projet </w:t>
      </w:r>
      <w:r w:rsidR="009D74A2">
        <w:t>contenant le</w:t>
      </w:r>
    </w:p>
    <w:p w14:paraId="268CBB31" w14:textId="443B9A02" w:rsidR="008B641F" w:rsidRDefault="009D74A2" w:rsidP="0047709A">
      <w:pPr>
        <w:pStyle w:val="Paragraphedeliste"/>
      </w:pPr>
      <w:r>
        <w:t>code source au format PDF</w:t>
      </w:r>
    </w:p>
    <w:p w14:paraId="3D900CBA" w14:textId="527E96FD" w:rsidR="009D74A2" w:rsidRDefault="009D74A2" w:rsidP="0047709A">
      <w:pPr>
        <w:pStyle w:val="Paragraphedeliste"/>
        <w:numPr>
          <w:ilvl w:val="0"/>
          <w:numId w:val="16"/>
        </w:numPr>
      </w:pPr>
      <w:r>
        <w:t>Journal de bord</w:t>
      </w:r>
    </w:p>
    <w:p w14:paraId="2739D8BD" w14:textId="178960CB" w:rsidR="009D74A2" w:rsidRDefault="009D74A2" w:rsidP="0047709A">
      <w:pPr>
        <w:pStyle w:val="Paragraphedeliste"/>
        <w:numPr>
          <w:ilvl w:val="0"/>
          <w:numId w:val="16"/>
        </w:numPr>
      </w:pPr>
      <w:r>
        <w:t>Résumé du TPI(1 page en A4)</w:t>
      </w:r>
    </w:p>
    <w:p w14:paraId="67259C0C" w14:textId="77777777" w:rsidR="0047709A" w:rsidRDefault="0047709A" w:rsidP="0047709A">
      <w:pPr>
        <w:pStyle w:val="Paragraphedeliste"/>
        <w:ind w:left="0"/>
      </w:pPr>
    </w:p>
    <w:p w14:paraId="2DC3A82E" w14:textId="715860DC" w:rsidR="0047709A" w:rsidRDefault="0047709A" w:rsidP="0047709A">
      <w:pPr>
        <w:pStyle w:val="Paragraphedeliste"/>
        <w:ind w:left="0"/>
      </w:pPr>
      <w:r>
        <w:t>Pour le formateur uniquement :</w:t>
      </w:r>
    </w:p>
    <w:p w14:paraId="6688D726" w14:textId="22EEF11D" w:rsidR="0047709A" w:rsidRDefault="002B23A1" w:rsidP="002B23A1">
      <w:pPr>
        <w:pStyle w:val="Paragraphedeliste"/>
        <w:numPr>
          <w:ilvl w:val="0"/>
          <w:numId w:val="17"/>
        </w:numPr>
      </w:pPr>
      <w:r>
        <w:t>L’accès au repository distant du projet avec les droits de « clone »</w:t>
      </w:r>
    </w:p>
    <w:p w14:paraId="43A4AF31" w14:textId="07282CBD" w:rsidR="002B23A1" w:rsidRDefault="002B23A1" w:rsidP="002B23A1">
      <w:pPr>
        <w:pStyle w:val="Paragraphedeliste"/>
        <w:numPr>
          <w:ilvl w:val="0"/>
          <w:numId w:val="17"/>
        </w:numPr>
      </w:pPr>
      <w:r>
        <w:t>Un readme explicitant l’installation du projet en local</w:t>
      </w:r>
    </w:p>
    <w:p w14:paraId="2B491073" w14:textId="7755C3E5" w:rsidR="002B23A1" w:rsidRDefault="002B23A1" w:rsidP="002B23A1">
      <w:pPr>
        <w:pStyle w:val="Paragraphedeliste"/>
        <w:numPr>
          <w:ilvl w:val="0"/>
          <w:numId w:val="17"/>
        </w:numPr>
      </w:pPr>
      <w:r>
        <w:t>Un dump de la base de données contenant la structure ainsi qu’un set de données de test</w:t>
      </w:r>
    </w:p>
    <w:p w14:paraId="304921CD" w14:textId="33C042C4" w:rsidR="002B23A1" w:rsidRDefault="002B23A1" w:rsidP="002B23A1"/>
    <w:p w14:paraId="71CE3403" w14:textId="48726370" w:rsidR="002B23A1" w:rsidRDefault="002B23A1" w:rsidP="002B23A1">
      <w:pPr>
        <w:pStyle w:val="Titre4"/>
        <w:numPr>
          <w:ilvl w:val="1"/>
          <w:numId w:val="2"/>
        </w:numPr>
        <w:ind w:left="23" w:hanging="23"/>
      </w:pPr>
      <w:r>
        <w:t>Matériel et logiciels à disposition</w:t>
      </w:r>
    </w:p>
    <w:p w14:paraId="6ABAA8D8" w14:textId="77777777" w:rsidR="00CA2370" w:rsidRDefault="00CA2370" w:rsidP="002B23A1"/>
    <w:p w14:paraId="5219C894" w14:textId="6A9F94A0" w:rsidR="002B23A1" w:rsidRDefault="002B23A1" w:rsidP="00CA2370">
      <w:pPr>
        <w:pStyle w:val="Paragraphedeliste"/>
        <w:numPr>
          <w:ilvl w:val="0"/>
          <w:numId w:val="18"/>
        </w:numPr>
      </w:pPr>
      <w:r>
        <w:t>Un PC standard école, 2 écrans</w:t>
      </w:r>
    </w:p>
    <w:p w14:paraId="4230C5A2" w14:textId="47ECC826" w:rsidR="002B23A1" w:rsidRDefault="002B23A1" w:rsidP="00CA2370">
      <w:pPr>
        <w:pStyle w:val="Paragraphedeliste"/>
        <w:numPr>
          <w:ilvl w:val="0"/>
          <w:numId w:val="18"/>
        </w:numPr>
      </w:pPr>
      <w:r>
        <w:t>Serveur SGBD à choix (EasyPHP, Wamp, Laragon, Adminr, phpMyAdmin, autre)</w:t>
      </w:r>
    </w:p>
    <w:p w14:paraId="641AB8F5" w14:textId="2D7E13DF" w:rsidR="002B23A1" w:rsidRDefault="002B23A1" w:rsidP="00CA2370">
      <w:pPr>
        <w:pStyle w:val="Paragraphedeliste"/>
        <w:numPr>
          <w:ilvl w:val="0"/>
          <w:numId w:val="18"/>
        </w:numPr>
      </w:pPr>
      <w:r>
        <w:t>Windows 10</w:t>
      </w:r>
    </w:p>
    <w:p w14:paraId="7036786D" w14:textId="0BD31517" w:rsidR="002B23A1" w:rsidRDefault="002B23A1" w:rsidP="00CA2370">
      <w:pPr>
        <w:pStyle w:val="Paragraphedeliste"/>
        <w:numPr>
          <w:ilvl w:val="0"/>
          <w:numId w:val="18"/>
        </w:numPr>
      </w:pPr>
      <w:r>
        <w:t>Visual Studio à jour</w:t>
      </w:r>
    </w:p>
    <w:p w14:paraId="74B6DD3D" w14:textId="248A7433" w:rsidR="002B23A1" w:rsidRDefault="002B23A1" w:rsidP="00CA2370">
      <w:pPr>
        <w:pStyle w:val="Paragraphedeliste"/>
        <w:numPr>
          <w:ilvl w:val="0"/>
          <w:numId w:val="18"/>
        </w:numPr>
      </w:pPr>
      <w:r>
        <w:t>Logiciel de création de schémas (Visio, Gliffy, autre)</w:t>
      </w:r>
    </w:p>
    <w:p w14:paraId="26525FE1" w14:textId="49187907" w:rsidR="002B23A1" w:rsidRDefault="002B23A1" w:rsidP="00CA2370">
      <w:pPr>
        <w:pStyle w:val="Paragraphedeliste"/>
        <w:numPr>
          <w:ilvl w:val="0"/>
          <w:numId w:val="18"/>
        </w:numPr>
      </w:pPr>
      <w:r>
        <w:t xml:space="preserve">Outil de versionnage de code (Git, avec dépôt distant sur </w:t>
      </w:r>
      <w:r w:rsidR="00034200">
        <w:t>GitHub</w:t>
      </w:r>
      <w:r>
        <w:t xml:space="preserve"> / Bitbucket / GitLab)</w:t>
      </w:r>
    </w:p>
    <w:p w14:paraId="4134F1D0" w14:textId="1563041F" w:rsidR="002B23A1" w:rsidRDefault="002B23A1" w:rsidP="00CA2370">
      <w:pPr>
        <w:pStyle w:val="Paragraphedeliste"/>
        <w:numPr>
          <w:ilvl w:val="0"/>
          <w:numId w:val="18"/>
        </w:numPr>
      </w:pPr>
      <w:r>
        <w:t>Navigateur web (Mozilla Firefox/Google Chrome/Safari)</w:t>
      </w:r>
    </w:p>
    <w:p w14:paraId="272D7F72" w14:textId="2507EF35" w:rsidR="002B23A1" w:rsidRDefault="002B23A1" w:rsidP="00CA2370">
      <w:pPr>
        <w:pStyle w:val="Paragraphedeliste"/>
        <w:numPr>
          <w:ilvl w:val="0"/>
          <w:numId w:val="18"/>
        </w:numPr>
      </w:pPr>
      <w:r>
        <w:t>Logiciel de création de maquettes d’interfaces utilisateur (Sketch, Adobe XD, Proto.io, autre)</w:t>
      </w:r>
    </w:p>
    <w:p w14:paraId="177F0BD0" w14:textId="2AB3C9E1" w:rsidR="002B23A1" w:rsidRDefault="002B23A1" w:rsidP="00CA2370">
      <w:pPr>
        <w:pStyle w:val="Paragraphedeliste"/>
        <w:numPr>
          <w:ilvl w:val="0"/>
          <w:numId w:val="18"/>
        </w:numPr>
      </w:pPr>
      <w:r>
        <w:t>Outil bureautique à choix pour les documents (Google Docs, MSOffice, OpenOffice)</w:t>
      </w:r>
    </w:p>
    <w:p w14:paraId="675DA55D" w14:textId="096C29CE" w:rsidR="002B23A1" w:rsidRPr="002B23A1" w:rsidRDefault="002B23A1" w:rsidP="00CA2370">
      <w:pPr>
        <w:pStyle w:val="Paragraphedeliste"/>
        <w:numPr>
          <w:ilvl w:val="0"/>
          <w:numId w:val="18"/>
        </w:numPr>
      </w:pPr>
      <w:r>
        <w:t>L’étudiant est autorisé à utiliser son matériel personnel au besoin</w:t>
      </w:r>
    </w:p>
    <w:p w14:paraId="15FBE73E" w14:textId="7BE2F8F5" w:rsidR="002B23A1" w:rsidRDefault="002B23A1" w:rsidP="002B23A1"/>
    <w:p w14:paraId="4D75BB20" w14:textId="77777777" w:rsidR="002B23A1" w:rsidRPr="002B23A1" w:rsidRDefault="002B23A1" w:rsidP="002B23A1"/>
    <w:p w14:paraId="5B855D5C" w14:textId="727B7538" w:rsidR="006D01F2" w:rsidRDefault="006D01F2" w:rsidP="006D01F2">
      <w:pPr>
        <w:pStyle w:val="Titre4"/>
        <w:numPr>
          <w:ilvl w:val="1"/>
          <w:numId w:val="2"/>
        </w:numPr>
        <w:ind w:left="0" w:firstLine="0"/>
      </w:pPr>
      <w:r>
        <w:t>Description de l’application</w:t>
      </w:r>
    </w:p>
    <w:p w14:paraId="054CDB82" w14:textId="708DCEEF" w:rsidR="006D01F2" w:rsidRDefault="006D01F2" w:rsidP="006D01F2"/>
    <w:p w14:paraId="0B489652" w14:textId="2DF8AAAE" w:rsidR="006D01F2" w:rsidRDefault="006D01F2" w:rsidP="006D01F2">
      <w:pPr>
        <w:pStyle w:val="Titre3"/>
        <w:numPr>
          <w:ilvl w:val="0"/>
          <w:numId w:val="2"/>
        </w:numPr>
      </w:pPr>
      <w:bookmarkStart w:id="3" w:name="_Toc102401059"/>
      <w:r>
        <w:t>Méthodologie</w:t>
      </w:r>
      <w:bookmarkEnd w:id="3"/>
    </w:p>
    <w:p w14:paraId="37B8A3F6" w14:textId="4176EA89" w:rsidR="006D01F2" w:rsidRDefault="006D01F2" w:rsidP="006D01F2"/>
    <w:p w14:paraId="74811E1E" w14:textId="2D3292CC" w:rsidR="006D01F2" w:rsidRDefault="006D01F2" w:rsidP="006D01F2">
      <w:r>
        <w:t>Afin d’être organisé tout au long de mon travail, j’ai décidé d’utiliser la méthode en 6 étapes que nous avons apprises lors de nos 4 années de formation.</w:t>
      </w:r>
    </w:p>
    <w:p w14:paraId="08366AF0" w14:textId="16C21F3F" w:rsidR="00FA34E0" w:rsidRDefault="00233335" w:rsidP="006D01F2">
      <w:r>
        <w:rPr>
          <w:noProof/>
        </w:rPr>
        <w:drawing>
          <wp:inline distT="0" distB="0" distL="0" distR="0" wp14:anchorId="30357573" wp14:editId="45F61F9B">
            <wp:extent cx="5372100" cy="39824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43" cy="39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C1BD" w14:textId="5B4B97A6" w:rsidR="00FA34E0" w:rsidRPr="006D01F2" w:rsidRDefault="00233335" w:rsidP="00233335">
      <w:pPr>
        <w:pStyle w:val="Lgende"/>
        <w:ind w:left="2880"/>
      </w:pPr>
      <w:r>
        <w:t xml:space="preserve">     </w:t>
      </w:r>
      <w:r>
        <w:tab/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Méthode en 6 étapes</w:t>
      </w:r>
    </w:p>
    <w:p w14:paraId="7C1C4088" w14:textId="74AABE54" w:rsidR="006D01F2" w:rsidRDefault="005A19FA" w:rsidP="00AB55F7">
      <w:pPr>
        <w:pStyle w:val="Titre4"/>
        <w:numPr>
          <w:ilvl w:val="3"/>
          <w:numId w:val="22"/>
        </w:numPr>
        <w:ind w:left="0" w:firstLine="0"/>
      </w:pPr>
      <w:r>
        <w:t>S’informer</w:t>
      </w:r>
    </w:p>
    <w:p w14:paraId="55549E37" w14:textId="1B52B799" w:rsidR="00AB55F7" w:rsidRPr="00E66122" w:rsidRDefault="00E66122" w:rsidP="003D348E">
      <w:pPr>
        <w:rPr>
          <w:rFonts w:ascii="Arial" w:hAnsi="Arial" w:cs="Arial"/>
        </w:rPr>
      </w:pPr>
      <w:r>
        <w:rPr>
          <w:rFonts w:ascii="Arial" w:hAnsi="Arial" w:cs="Arial"/>
        </w:rPr>
        <w:t>Pour cette première étape de la méthode en 6 étapes, j’ai commencé par m’informer, c’est-à-dire que j’ai dû lire et analyser mon énoncé afin de le d</w:t>
      </w:r>
      <w:r w:rsidR="001F53F7">
        <w:rPr>
          <w:rFonts w:ascii="Arial" w:hAnsi="Arial" w:cs="Arial"/>
        </w:rPr>
        <w:t>écortiquer pour comprendre chaque tâche qui m’était demandée. Pour</w:t>
      </w:r>
      <w:r w:rsidR="003D348E">
        <w:rPr>
          <w:rFonts w:ascii="Arial" w:hAnsi="Arial" w:cs="Arial"/>
        </w:rPr>
        <w:t xml:space="preserve"> se faire, j’ai décider d’imprimer l’énoncé pour pouvoir avoir un visu constamment et rapide des points.</w:t>
      </w:r>
      <w:r w:rsidR="001F53F7">
        <w:rPr>
          <w:rFonts w:ascii="Arial" w:hAnsi="Arial" w:cs="Arial"/>
        </w:rPr>
        <w:t xml:space="preserve"> </w:t>
      </w:r>
    </w:p>
    <w:p w14:paraId="18509261" w14:textId="2A468E01" w:rsidR="00AB55F7" w:rsidRDefault="00AB55F7" w:rsidP="00AB55F7">
      <w:pPr>
        <w:pStyle w:val="Titre4"/>
        <w:numPr>
          <w:ilvl w:val="3"/>
          <w:numId w:val="22"/>
        </w:numPr>
        <w:ind w:left="0" w:firstLine="0"/>
      </w:pPr>
      <w:r>
        <w:t>Planifier</w:t>
      </w:r>
    </w:p>
    <w:p w14:paraId="6FC29706" w14:textId="0DEA714E" w:rsidR="00AB55F7" w:rsidRDefault="003D348E" w:rsidP="003D348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J’ai dû établir un planning </w:t>
      </w:r>
      <w:r w:rsidR="00C3469C">
        <w:rPr>
          <w:rFonts w:ascii="Arial" w:hAnsi="Arial" w:cs="Arial"/>
        </w:rPr>
        <w:t>de travail afin de me faire une idée du temps que les tâches allaient me prendre.</w:t>
      </w:r>
      <w:r w:rsidR="00647249">
        <w:rPr>
          <w:rFonts w:ascii="Arial" w:hAnsi="Arial" w:cs="Arial"/>
        </w:rPr>
        <w:t xml:space="preserve"> J’ai pris les éléments </w:t>
      </w:r>
      <w:r w:rsidR="00E75249">
        <w:rPr>
          <w:rFonts w:ascii="Arial" w:hAnsi="Arial" w:cs="Arial"/>
        </w:rPr>
        <w:t>de l’énoncé</w:t>
      </w:r>
      <w:r w:rsidR="009C0E50">
        <w:rPr>
          <w:rFonts w:ascii="Arial" w:hAnsi="Arial" w:cs="Arial"/>
        </w:rPr>
        <w:t xml:space="preserve">. </w:t>
      </w:r>
      <w:r w:rsidR="00C33ADF">
        <w:rPr>
          <w:rFonts w:ascii="Arial" w:hAnsi="Arial" w:cs="Arial"/>
          <w:b/>
          <w:bCs/>
        </w:rPr>
        <w:t xml:space="preserve"> A compléter</w:t>
      </w:r>
    </w:p>
    <w:p w14:paraId="25B81B02" w14:textId="76096B1D" w:rsidR="00C33ADF" w:rsidRDefault="00C33ADF" w:rsidP="003D348E">
      <w:pPr>
        <w:rPr>
          <w:rFonts w:ascii="Arial" w:hAnsi="Arial" w:cs="Arial"/>
          <w:b/>
          <w:bCs/>
        </w:rPr>
      </w:pPr>
    </w:p>
    <w:p w14:paraId="625F3710" w14:textId="2B03157E" w:rsidR="00C33ADF" w:rsidRDefault="00C33ADF" w:rsidP="003D34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J’ai décidé de mettre un ordre de priorité sur chaque tâche afin </w:t>
      </w:r>
      <w:r w:rsidR="008F46AD">
        <w:rPr>
          <w:rFonts w:ascii="Arial" w:hAnsi="Arial" w:cs="Arial"/>
        </w:rPr>
        <w:t>d’avoir un ordre de réalisation de tâches, voici le code que j’ai instauré pour les priorités :</w:t>
      </w:r>
    </w:p>
    <w:p w14:paraId="305C54F9" w14:textId="613491E6" w:rsidR="008F46AD" w:rsidRDefault="008F46AD" w:rsidP="003D348E">
      <w:pPr>
        <w:rPr>
          <w:rFonts w:ascii="Arial" w:hAnsi="Arial" w:cs="Arial"/>
        </w:rPr>
      </w:pPr>
    </w:p>
    <w:p w14:paraId="38CDFC4C" w14:textId="36BBA1F3" w:rsidR="008F46AD" w:rsidRDefault="008F46AD" w:rsidP="008F46AD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P0 : Bloquant </w:t>
      </w:r>
    </w:p>
    <w:p w14:paraId="5740A76A" w14:textId="42189E7A" w:rsidR="008F46AD" w:rsidRDefault="008F46AD" w:rsidP="008F46AD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P1 : Critique</w:t>
      </w:r>
    </w:p>
    <w:p w14:paraId="45848BD5" w14:textId="3FAA8BF9" w:rsidR="005E6728" w:rsidRDefault="005E6728" w:rsidP="008F46AD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P2 : Important</w:t>
      </w:r>
    </w:p>
    <w:p w14:paraId="0CC8973E" w14:textId="10516B6C" w:rsidR="005E6728" w:rsidRDefault="005E6728" w:rsidP="008F46AD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P3 : Secondaire</w:t>
      </w:r>
    </w:p>
    <w:p w14:paraId="1C271D57" w14:textId="77777777" w:rsidR="00E0750E" w:rsidRDefault="00E0750E" w:rsidP="005E6728">
      <w:pPr>
        <w:rPr>
          <w:rFonts w:ascii="Arial" w:hAnsi="Arial" w:cs="Arial"/>
        </w:rPr>
      </w:pPr>
    </w:p>
    <w:p w14:paraId="1E92C396" w14:textId="491DED58" w:rsidR="005E6728" w:rsidRDefault="005E6728" w:rsidP="005E6728">
      <w:pPr>
        <w:rPr>
          <w:rFonts w:ascii="Arial" w:hAnsi="Arial" w:cs="Arial"/>
        </w:rPr>
      </w:pPr>
      <w:r>
        <w:rPr>
          <w:rFonts w:ascii="Arial" w:hAnsi="Arial" w:cs="Arial"/>
        </w:rPr>
        <w:t>Une fois mes user stories cré</w:t>
      </w:r>
      <w:r w:rsidR="00E0750E">
        <w:rPr>
          <w:rFonts w:ascii="Arial" w:hAnsi="Arial" w:cs="Arial"/>
        </w:rPr>
        <w:t>es, je les ai intégrées à un product backlog, qui me permet d’avoir un détail de chaque tâche du projet.</w:t>
      </w:r>
    </w:p>
    <w:p w14:paraId="3D74E910" w14:textId="239D5A50" w:rsidR="00E0750E" w:rsidRDefault="00E0750E" w:rsidP="005E6728">
      <w:pPr>
        <w:rPr>
          <w:rFonts w:ascii="Arial" w:hAnsi="Arial" w:cs="Arial"/>
        </w:rPr>
      </w:pPr>
    </w:p>
    <w:p w14:paraId="669E8261" w14:textId="725BCCE2" w:rsidR="00E0750E" w:rsidRPr="005E6728" w:rsidRDefault="00E0750E" w:rsidP="005E6728">
      <w:pPr>
        <w:rPr>
          <w:rFonts w:ascii="Arial" w:hAnsi="Arial" w:cs="Arial"/>
        </w:rPr>
      </w:pPr>
      <w:r>
        <w:rPr>
          <w:rFonts w:ascii="Arial" w:hAnsi="Arial" w:cs="Arial"/>
        </w:rPr>
        <w:t>J’ai ensuite mis en place un diagramme de Gantt, qui me permet par la suite de voir les différences entre que j’avais prévu et ce que réellement réalisé.</w:t>
      </w:r>
    </w:p>
    <w:p w14:paraId="5749258B" w14:textId="1728B925" w:rsidR="00AB55F7" w:rsidRDefault="00AB55F7" w:rsidP="00AB55F7">
      <w:pPr>
        <w:pStyle w:val="Titre4"/>
        <w:numPr>
          <w:ilvl w:val="3"/>
          <w:numId w:val="22"/>
        </w:numPr>
        <w:ind w:left="0" w:firstLine="0"/>
      </w:pPr>
      <w:r>
        <w:t>Décider</w:t>
      </w:r>
    </w:p>
    <w:p w14:paraId="10536C94" w14:textId="77777777" w:rsidR="00AB55F7" w:rsidRPr="00AB55F7" w:rsidRDefault="00AB55F7" w:rsidP="00AB55F7"/>
    <w:p w14:paraId="0DC5EB75" w14:textId="6B791CB7" w:rsidR="00AB55F7" w:rsidRDefault="00AB55F7" w:rsidP="00AB55F7">
      <w:pPr>
        <w:pStyle w:val="Titre4"/>
        <w:numPr>
          <w:ilvl w:val="3"/>
          <w:numId w:val="22"/>
        </w:numPr>
        <w:ind w:left="0" w:firstLine="0"/>
      </w:pPr>
      <w:r>
        <w:t>Réaliser</w:t>
      </w:r>
    </w:p>
    <w:p w14:paraId="204F861A" w14:textId="77777777" w:rsidR="00AB55F7" w:rsidRPr="00AB55F7" w:rsidRDefault="00AB55F7" w:rsidP="00AB55F7"/>
    <w:p w14:paraId="70240BAE" w14:textId="25D86365" w:rsidR="00AB55F7" w:rsidRDefault="00AB55F7" w:rsidP="00AB55F7">
      <w:pPr>
        <w:pStyle w:val="Titre4"/>
        <w:numPr>
          <w:ilvl w:val="3"/>
          <w:numId w:val="22"/>
        </w:numPr>
        <w:ind w:left="0" w:firstLine="0"/>
      </w:pPr>
      <w:r>
        <w:t>Contrôler</w:t>
      </w:r>
    </w:p>
    <w:p w14:paraId="7969EC42" w14:textId="77777777" w:rsidR="00AB55F7" w:rsidRPr="00AB55F7" w:rsidRDefault="00AB55F7" w:rsidP="00AB55F7"/>
    <w:p w14:paraId="4E8FB701" w14:textId="46CFFE5A" w:rsidR="00AB55F7" w:rsidRDefault="00AB55F7" w:rsidP="00AB55F7">
      <w:pPr>
        <w:pStyle w:val="Titre4"/>
        <w:numPr>
          <w:ilvl w:val="3"/>
          <w:numId w:val="22"/>
        </w:numPr>
        <w:ind w:left="0" w:firstLine="0"/>
      </w:pPr>
      <w:r>
        <w:t>Évaluer</w:t>
      </w:r>
    </w:p>
    <w:p w14:paraId="345D8D1A" w14:textId="03FAE016" w:rsidR="00E0750E" w:rsidRDefault="00E0750E" w:rsidP="00E0750E"/>
    <w:p w14:paraId="4A7363F7" w14:textId="3732EBAD" w:rsidR="00E0750E" w:rsidRDefault="00E0750E" w:rsidP="00E0750E">
      <w:pPr>
        <w:pStyle w:val="Titre3"/>
      </w:pPr>
      <w:bookmarkStart w:id="4" w:name="_Toc102401060"/>
      <w:r>
        <w:t>6.Planification</w:t>
      </w:r>
      <w:bookmarkEnd w:id="4"/>
    </w:p>
    <w:p w14:paraId="3E1FF137" w14:textId="4DAAB5F4" w:rsidR="00E0750E" w:rsidRDefault="00E0750E" w:rsidP="00E0750E">
      <w:pPr>
        <w:pStyle w:val="Titre4"/>
      </w:pPr>
      <w:r>
        <w:t>6.1Product backlog</w:t>
      </w:r>
    </w:p>
    <w:p w14:paraId="7AECFBB2" w14:textId="4FBCE737" w:rsidR="00E0750E" w:rsidRDefault="00787F0E" w:rsidP="00787F0E">
      <w:pPr>
        <w:pStyle w:val="Titre4"/>
      </w:pPr>
      <w:r>
        <w:t>6.2Diagramme de Gantt</w:t>
      </w:r>
    </w:p>
    <w:p w14:paraId="1CFF1B19" w14:textId="0D06FFCB" w:rsidR="006F7D04" w:rsidRDefault="006F7D04" w:rsidP="006F7D04">
      <w:pPr>
        <w:rPr>
          <w:rFonts w:ascii="Arial" w:hAnsi="Arial" w:cs="Arial"/>
        </w:rPr>
      </w:pPr>
      <w:r>
        <w:rPr>
          <w:rFonts w:ascii="Arial" w:hAnsi="Arial" w:cs="Arial"/>
        </w:rPr>
        <w:t>Voici le diagramme utilisé lors de la conception du site. Il m’a permis d’être organisé ainsi que de savoir précisément les tâches à réaliser de chaque jour.</w:t>
      </w:r>
    </w:p>
    <w:p w14:paraId="608FC092" w14:textId="77777777" w:rsidR="006F7D04" w:rsidRPr="006F7D04" w:rsidRDefault="006F7D04" w:rsidP="006F7D04">
      <w:pPr>
        <w:rPr>
          <w:rFonts w:ascii="Arial" w:hAnsi="Arial" w:cs="Arial"/>
        </w:rPr>
      </w:pPr>
    </w:p>
    <w:sectPr w:rsidR="006F7D04" w:rsidRPr="006F7D04" w:rsidSect="009D74A2">
      <w:headerReference w:type="default" r:id="rId12"/>
      <w:footerReference w:type="even" r:id="rId13"/>
      <w:footerReference w:type="default" r:id="rId14"/>
      <w:pgSz w:w="11906" w:h="16838" w:code="9"/>
      <w:pgMar w:top="1417" w:right="1417" w:bottom="1417" w:left="1417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7DAE" w14:textId="77777777" w:rsidR="00E74184" w:rsidRDefault="00E74184" w:rsidP="001205A1">
      <w:r>
        <w:separator/>
      </w:r>
    </w:p>
  </w:endnote>
  <w:endnote w:type="continuationSeparator" w:id="0">
    <w:p w14:paraId="4D618816" w14:textId="77777777" w:rsidR="00E74184" w:rsidRDefault="00E74184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E048F0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4D5AC613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04BF8B8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0395EC1C" w14:textId="77777777" w:rsidTr="00A84125">
      <w:tc>
        <w:tcPr>
          <w:tcW w:w="5329" w:type="dxa"/>
        </w:tcPr>
        <w:p w14:paraId="3D9186DB" w14:textId="4779B94D" w:rsidR="001205A1" w:rsidRPr="001205A1" w:rsidRDefault="001205A1" w:rsidP="00C66528">
          <w:pPr>
            <w:pStyle w:val="Pieddepage"/>
          </w:pPr>
        </w:p>
      </w:tc>
      <w:tc>
        <w:tcPr>
          <w:tcW w:w="5329" w:type="dxa"/>
        </w:tcPr>
        <w:p w14:paraId="12EF5B80" w14:textId="77777777" w:rsidR="001205A1" w:rsidRPr="001205A1" w:rsidRDefault="001205A1" w:rsidP="00A31A5B">
          <w:pPr>
            <w:pStyle w:val="Pieddepage"/>
          </w:pPr>
        </w:p>
      </w:tc>
    </w:tr>
  </w:tbl>
  <w:p w14:paraId="298FA0E6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ED2E7" w14:textId="77777777" w:rsidR="00E74184" w:rsidRDefault="00E74184" w:rsidP="001205A1">
      <w:r>
        <w:separator/>
      </w:r>
    </w:p>
  </w:footnote>
  <w:footnote w:type="continuationSeparator" w:id="0">
    <w:p w14:paraId="656D0FA2" w14:textId="77777777" w:rsidR="00E74184" w:rsidRDefault="00E74184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4D04" w14:textId="6454A806" w:rsidR="00E74184" w:rsidRDefault="00E74184">
    <w:pPr>
      <w:pStyle w:val="En-tte"/>
    </w:pPr>
    <w:r>
      <w:t>Machado David</w:t>
    </w:r>
    <w:r>
      <w:ptab w:relativeTo="margin" w:alignment="center" w:leader="none"/>
    </w:r>
    <w:r>
      <w:t>Travail Individuel</w:t>
    </w:r>
    <w:r>
      <w:ptab w:relativeTo="margin" w:alignment="right" w:leader="none"/>
    </w:r>
    <w:r>
      <w:t>02:05:2022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8AF"/>
    <w:multiLevelType w:val="hybridMultilevel"/>
    <w:tmpl w:val="8806EE3C"/>
    <w:lvl w:ilvl="0" w:tplc="641059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2640" w:hanging="180"/>
      </w:pPr>
    </w:lvl>
    <w:lvl w:ilvl="3" w:tplc="100C000F" w:tentative="1">
      <w:start w:val="1"/>
      <w:numFmt w:val="decimal"/>
      <w:lvlText w:val="%4."/>
      <w:lvlJc w:val="left"/>
      <w:pPr>
        <w:ind w:left="3360" w:hanging="360"/>
      </w:pPr>
    </w:lvl>
    <w:lvl w:ilvl="4" w:tplc="100C0019" w:tentative="1">
      <w:start w:val="1"/>
      <w:numFmt w:val="lowerLetter"/>
      <w:lvlText w:val="%5."/>
      <w:lvlJc w:val="left"/>
      <w:pPr>
        <w:ind w:left="4080" w:hanging="360"/>
      </w:pPr>
    </w:lvl>
    <w:lvl w:ilvl="5" w:tplc="100C001B" w:tentative="1">
      <w:start w:val="1"/>
      <w:numFmt w:val="lowerRoman"/>
      <w:lvlText w:val="%6."/>
      <w:lvlJc w:val="right"/>
      <w:pPr>
        <w:ind w:left="4800" w:hanging="180"/>
      </w:pPr>
    </w:lvl>
    <w:lvl w:ilvl="6" w:tplc="100C000F" w:tentative="1">
      <w:start w:val="1"/>
      <w:numFmt w:val="decimal"/>
      <w:lvlText w:val="%7."/>
      <w:lvlJc w:val="left"/>
      <w:pPr>
        <w:ind w:left="5520" w:hanging="360"/>
      </w:pPr>
    </w:lvl>
    <w:lvl w:ilvl="7" w:tplc="100C0019" w:tentative="1">
      <w:start w:val="1"/>
      <w:numFmt w:val="lowerLetter"/>
      <w:lvlText w:val="%8."/>
      <w:lvlJc w:val="left"/>
      <w:pPr>
        <w:ind w:left="6240" w:hanging="360"/>
      </w:pPr>
    </w:lvl>
    <w:lvl w:ilvl="8" w:tplc="10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0CD03A1E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3CB126B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16BB3C20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177C22B3"/>
    <w:multiLevelType w:val="multilevel"/>
    <w:tmpl w:val="0D5837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19494169"/>
    <w:multiLevelType w:val="hybridMultilevel"/>
    <w:tmpl w:val="39221E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67C94"/>
    <w:multiLevelType w:val="multilevel"/>
    <w:tmpl w:val="0D5837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1F1D47D7"/>
    <w:multiLevelType w:val="hybridMultilevel"/>
    <w:tmpl w:val="92789802"/>
    <w:lvl w:ilvl="0" w:tplc="641059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2640" w:hanging="180"/>
      </w:pPr>
    </w:lvl>
    <w:lvl w:ilvl="3" w:tplc="100C000F" w:tentative="1">
      <w:start w:val="1"/>
      <w:numFmt w:val="decimal"/>
      <w:lvlText w:val="%4."/>
      <w:lvlJc w:val="left"/>
      <w:pPr>
        <w:ind w:left="3360" w:hanging="360"/>
      </w:pPr>
    </w:lvl>
    <w:lvl w:ilvl="4" w:tplc="100C0019" w:tentative="1">
      <w:start w:val="1"/>
      <w:numFmt w:val="lowerLetter"/>
      <w:lvlText w:val="%5."/>
      <w:lvlJc w:val="left"/>
      <w:pPr>
        <w:ind w:left="4080" w:hanging="360"/>
      </w:pPr>
    </w:lvl>
    <w:lvl w:ilvl="5" w:tplc="100C001B" w:tentative="1">
      <w:start w:val="1"/>
      <w:numFmt w:val="lowerRoman"/>
      <w:lvlText w:val="%6."/>
      <w:lvlJc w:val="right"/>
      <w:pPr>
        <w:ind w:left="4800" w:hanging="180"/>
      </w:pPr>
    </w:lvl>
    <w:lvl w:ilvl="6" w:tplc="100C000F" w:tentative="1">
      <w:start w:val="1"/>
      <w:numFmt w:val="decimal"/>
      <w:lvlText w:val="%7."/>
      <w:lvlJc w:val="left"/>
      <w:pPr>
        <w:ind w:left="5520" w:hanging="360"/>
      </w:pPr>
    </w:lvl>
    <w:lvl w:ilvl="7" w:tplc="100C0019" w:tentative="1">
      <w:start w:val="1"/>
      <w:numFmt w:val="lowerLetter"/>
      <w:lvlText w:val="%8."/>
      <w:lvlJc w:val="left"/>
      <w:pPr>
        <w:ind w:left="6240" w:hanging="360"/>
      </w:pPr>
    </w:lvl>
    <w:lvl w:ilvl="8" w:tplc="10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22292EBD"/>
    <w:multiLevelType w:val="hybridMultilevel"/>
    <w:tmpl w:val="7698413E"/>
    <w:lvl w:ilvl="0" w:tplc="641059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2640" w:hanging="180"/>
      </w:pPr>
    </w:lvl>
    <w:lvl w:ilvl="3" w:tplc="100C000F" w:tentative="1">
      <w:start w:val="1"/>
      <w:numFmt w:val="decimal"/>
      <w:lvlText w:val="%4."/>
      <w:lvlJc w:val="left"/>
      <w:pPr>
        <w:ind w:left="3360" w:hanging="360"/>
      </w:pPr>
    </w:lvl>
    <w:lvl w:ilvl="4" w:tplc="100C0019" w:tentative="1">
      <w:start w:val="1"/>
      <w:numFmt w:val="lowerLetter"/>
      <w:lvlText w:val="%5."/>
      <w:lvlJc w:val="left"/>
      <w:pPr>
        <w:ind w:left="4080" w:hanging="360"/>
      </w:pPr>
    </w:lvl>
    <w:lvl w:ilvl="5" w:tplc="100C001B" w:tentative="1">
      <w:start w:val="1"/>
      <w:numFmt w:val="lowerRoman"/>
      <w:lvlText w:val="%6."/>
      <w:lvlJc w:val="right"/>
      <w:pPr>
        <w:ind w:left="4800" w:hanging="180"/>
      </w:pPr>
    </w:lvl>
    <w:lvl w:ilvl="6" w:tplc="100C000F" w:tentative="1">
      <w:start w:val="1"/>
      <w:numFmt w:val="decimal"/>
      <w:lvlText w:val="%7."/>
      <w:lvlJc w:val="left"/>
      <w:pPr>
        <w:ind w:left="5520" w:hanging="360"/>
      </w:pPr>
    </w:lvl>
    <w:lvl w:ilvl="7" w:tplc="100C0019" w:tentative="1">
      <w:start w:val="1"/>
      <w:numFmt w:val="lowerLetter"/>
      <w:lvlText w:val="%8."/>
      <w:lvlJc w:val="left"/>
      <w:pPr>
        <w:ind w:left="6240" w:hanging="360"/>
      </w:pPr>
    </w:lvl>
    <w:lvl w:ilvl="8" w:tplc="10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25BF47D9"/>
    <w:multiLevelType w:val="hybridMultilevel"/>
    <w:tmpl w:val="094A950A"/>
    <w:lvl w:ilvl="0" w:tplc="641059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2640" w:hanging="180"/>
      </w:pPr>
    </w:lvl>
    <w:lvl w:ilvl="3" w:tplc="100C000F" w:tentative="1">
      <w:start w:val="1"/>
      <w:numFmt w:val="decimal"/>
      <w:lvlText w:val="%4."/>
      <w:lvlJc w:val="left"/>
      <w:pPr>
        <w:ind w:left="3360" w:hanging="360"/>
      </w:pPr>
    </w:lvl>
    <w:lvl w:ilvl="4" w:tplc="100C0019" w:tentative="1">
      <w:start w:val="1"/>
      <w:numFmt w:val="lowerLetter"/>
      <w:lvlText w:val="%5."/>
      <w:lvlJc w:val="left"/>
      <w:pPr>
        <w:ind w:left="4080" w:hanging="360"/>
      </w:pPr>
    </w:lvl>
    <w:lvl w:ilvl="5" w:tplc="100C001B" w:tentative="1">
      <w:start w:val="1"/>
      <w:numFmt w:val="lowerRoman"/>
      <w:lvlText w:val="%6."/>
      <w:lvlJc w:val="right"/>
      <w:pPr>
        <w:ind w:left="4800" w:hanging="180"/>
      </w:pPr>
    </w:lvl>
    <w:lvl w:ilvl="6" w:tplc="100C000F" w:tentative="1">
      <w:start w:val="1"/>
      <w:numFmt w:val="decimal"/>
      <w:lvlText w:val="%7."/>
      <w:lvlJc w:val="left"/>
      <w:pPr>
        <w:ind w:left="5520" w:hanging="360"/>
      </w:pPr>
    </w:lvl>
    <w:lvl w:ilvl="7" w:tplc="100C0019" w:tentative="1">
      <w:start w:val="1"/>
      <w:numFmt w:val="lowerLetter"/>
      <w:lvlText w:val="%8."/>
      <w:lvlJc w:val="left"/>
      <w:pPr>
        <w:ind w:left="6240" w:hanging="360"/>
      </w:pPr>
    </w:lvl>
    <w:lvl w:ilvl="8" w:tplc="10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296C5611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2A646E16"/>
    <w:multiLevelType w:val="hybridMultilevel"/>
    <w:tmpl w:val="4328CAF6"/>
    <w:lvl w:ilvl="0" w:tplc="64105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34C82"/>
    <w:multiLevelType w:val="multilevel"/>
    <w:tmpl w:val="0F9C3D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D3B6A0A"/>
    <w:multiLevelType w:val="hybridMultilevel"/>
    <w:tmpl w:val="993E7C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B6DFF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39F22EBC"/>
    <w:multiLevelType w:val="hybridMultilevel"/>
    <w:tmpl w:val="29A88FE6"/>
    <w:lvl w:ilvl="0" w:tplc="641059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2640" w:hanging="180"/>
      </w:pPr>
    </w:lvl>
    <w:lvl w:ilvl="3" w:tplc="100C000F" w:tentative="1">
      <w:start w:val="1"/>
      <w:numFmt w:val="decimal"/>
      <w:lvlText w:val="%4."/>
      <w:lvlJc w:val="left"/>
      <w:pPr>
        <w:ind w:left="3360" w:hanging="360"/>
      </w:pPr>
    </w:lvl>
    <w:lvl w:ilvl="4" w:tplc="100C0019" w:tentative="1">
      <w:start w:val="1"/>
      <w:numFmt w:val="lowerLetter"/>
      <w:lvlText w:val="%5."/>
      <w:lvlJc w:val="left"/>
      <w:pPr>
        <w:ind w:left="4080" w:hanging="360"/>
      </w:pPr>
    </w:lvl>
    <w:lvl w:ilvl="5" w:tplc="100C001B" w:tentative="1">
      <w:start w:val="1"/>
      <w:numFmt w:val="lowerRoman"/>
      <w:lvlText w:val="%6."/>
      <w:lvlJc w:val="right"/>
      <w:pPr>
        <w:ind w:left="4800" w:hanging="180"/>
      </w:pPr>
    </w:lvl>
    <w:lvl w:ilvl="6" w:tplc="100C000F" w:tentative="1">
      <w:start w:val="1"/>
      <w:numFmt w:val="decimal"/>
      <w:lvlText w:val="%7."/>
      <w:lvlJc w:val="left"/>
      <w:pPr>
        <w:ind w:left="5520" w:hanging="360"/>
      </w:pPr>
    </w:lvl>
    <w:lvl w:ilvl="7" w:tplc="100C0019" w:tentative="1">
      <w:start w:val="1"/>
      <w:numFmt w:val="lowerLetter"/>
      <w:lvlText w:val="%8."/>
      <w:lvlJc w:val="left"/>
      <w:pPr>
        <w:ind w:left="6240" w:hanging="360"/>
      </w:pPr>
    </w:lvl>
    <w:lvl w:ilvl="8" w:tplc="10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3E4B01E5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5D346B1B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6A0510F4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6B9D24C5"/>
    <w:multiLevelType w:val="hybridMultilevel"/>
    <w:tmpl w:val="A926A9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D1A1A"/>
    <w:multiLevelType w:val="hybridMultilevel"/>
    <w:tmpl w:val="CC66EE60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7803B6D"/>
    <w:multiLevelType w:val="hybridMultilevel"/>
    <w:tmpl w:val="FA681502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B4B46B3"/>
    <w:multiLevelType w:val="hybridMultilevel"/>
    <w:tmpl w:val="F50EDF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628287">
    <w:abstractNumId w:val="11"/>
  </w:num>
  <w:num w:numId="2" w16cid:durableId="1726250266">
    <w:abstractNumId w:val="12"/>
  </w:num>
  <w:num w:numId="3" w16cid:durableId="1105807428">
    <w:abstractNumId w:val="9"/>
  </w:num>
  <w:num w:numId="4" w16cid:durableId="131101527">
    <w:abstractNumId w:val="8"/>
  </w:num>
  <w:num w:numId="5" w16cid:durableId="1206678342">
    <w:abstractNumId w:val="7"/>
  </w:num>
  <w:num w:numId="6" w16cid:durableId="1810126494">
    <w:abstractNumId w:val="15"/>
  </w:num>
  <w:num w:numId="7" w16cid:durableId="1438325871">
    <w:abstractNumId w:val="0"/>
  </w:num>
  <w:num w:numId="8" w16cid:durableId="754328955">
    <w:abstractNumId w:val="10"/>
  </w:num>
  <w:num w:numId="9" w16cid:durableId="668751117">
    <w:abstractNumId w:val="3"/>
  </w:num>
  <w:num w:numId="10" w16cid:durableId="1635670260">
    <w:abstractNumId w:val="17"/>
  </w:num>
  <w:num w:numId="11" w16cid:durableId="887453593">
    <w:abstractNumId w:val="18"/>
  </w:num>
  <w:num w:numId="12" w16cid:durableId="712390886">
    <w:abstractNumId w:val="1"/>
  </w:num>
  <w:num w:numId="13" w16cid:durableId="878711513">
    <w:abstractNumId w:val="14"/>
  </w:num>
  <w:num w:numId="14" w16cid:durableId="778528130">
    <w:abstractNumId w:val="21"/>
  </w:num>
  <w:num w:numId="15" w16cid:durableId="1948198146">
    <w:abstractNumId w:val="20"/>
  </w:num>
  <w:num w:numId="16" w16cid:durableId="961612032">
    <w:abstractNumId w:val="22"/>
  </w:num>
  <w:num w:numId="17" w16cid:durableId="453408685">
    <w:abstractNumId w:val="19"/>
  </w:num>
  <w:num w:numId="18" w16cid:durableId="1408385438">
    <w:abstractNumId w:val="5"/>
  </w:num>
  <w:num w:numId="19" w16cid:durableId="1825930165">
    <w:abstractNumId w:val="2"/>
  </w:num>
  <w:num w:numId="20" w16cid:durableId="266626042">
    <w:abstractNumId w:val="16"/>
  </w:num>
  <w:num w:numId="21" w16cid:durableId="2108302855">
    <w:abstractNumId w:val="4"/>
  </w:num>
  <w:num w:numId="22" w16cid:durableId="649868595">
    <w:abstractNumId w:val="6"/>
  </w:num>
  <w:num w:numId="23" w16cid:durableId="459592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84"/>
    <w:rsid w:val="00034200"/>
    <w:rsid w:val="000C4ED1"/>
    <w:rsid w:val="0011541E"/>
    <w:rsid w:val="001205A1"/>
    <w:rsid w:val="001278AE"/>
    <w:rsid w:val="001F53F7"/>
    <w:rsid w:val="00233335"/>
    <w:rsid w:val="002560A5"/>
    <w:rsid w:val="002877E8"/>
    <w:rsid w:val="002B0D15"/>
    <w:rsid w:val="002B23A1"/>
    <w:rsid w:val="002E7C4E"/>
    <w:rsid w:val="0031055C"/>
    <w:rsid w:val="00371EE1"/>
    <w:rsid w:val="003A798E"/>
    <w:rsid w:val="003B2284"/>
    <w:rsid w:val="003D348E"/>
    <w:rsid w:val="00425A99"/>
    <w:rsid w:val="00434221"/>
    <w:rsid w:val="0047709A"/>
    <w:rsid w:val="004B31C9"/>
    <w:rsid w:val="005A19FA"/>
    <w:rsid w:val="005D6807"/>
    <w:rsid w:val="005E6728"/>
    <w:rsid w:val="005E6B25"/>
    <w:rsid w:val="005F4F46"/>
    <w:rsid w:val="00624606"/>
    <w:rsid w:val="00647249"/>
    <w:rsid w:val="006B7126"/>
    <w:rsid w:val="006C60E6"/>
    <w:rsid w:val="006C6B31"/>
    <w:rsid w:val="006D01F2"/>
    <w:rsid w:val="006F7D04"/>
    <w:rsid w:val="00742B42"/>
    <w:rsid w:val="00787F0E"/>
    <w:rsid w:val="007B0740"/>
    <w:rsid w:val="007C1BAB"/>
    <w:rsid w:val="008270FC"/>
    <w:rsid w:val="008B641F"/>
    <w:rsid w:val="008F46AD"/>
    <w:rsid w:val="0091767E"/>
    <w:rsid w:val="009C0E50"/>
    <w:rsid w:val="009D6198"/>
    <w:rsid w:val="009D74A2"/>
    <w:rsid w:val="00A15CF7"/>
    <w:rsid w:val="00A24793"/>
    <w:rsid w:val="00A31A5B"/>
    <w:rsid w:val="00A50993"/>
    <w:rsid w:val="00A81248"/>
    <w:rsid w:val="00A84125"/>
    <w:rsid w:val="00A9027F"/>
    <w:rsid w:val="00AB55F7"/>
    <w:rsid w:val="00B00EDD"/>
    <w:rsid w:val="00C170C6"/>
    <w:rsid w:val="00C33ADF"/>
    <w:rsid w:val="00C3469C"/>
    <w:rsid w:val="00C66528"/>
    <w:rsid w:val="00C673F6"/>
    <w:rsid w:val="00C915F0"/>
    <w:rsid w:val="00CA2370"/>
    <w:rsid w:val="00CA2464"/>
    <w:rsid w:val="00CF301A"/>
    <w:rsid w:val="00D2405A"/>
    <w:rsid w:val="00D7544B"/>
    <w:rsid w:val="00E0750E"/>
    <w:rsid w:val="00E66122"/>
    <w:rsid w:val="00E74184"/>
    <w:rsid w:val="00E75249"/>
    <w:rsid w:val="00F579A8"/>
    <w:rsid w:val="00FA34E0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18A7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2B23A1"/>
    <w:pPr>
      <w:keepNext/>
      <w:keepLines/>
      <w:outlineLvl w:val="3"/>
    </w:pPr>
    <w:rPr>
      <w:rFonts w:asciiTheme="majorHAnsi" w:eastAsiaTheme="majorEastAsia" w:hAnsiTheme="majorHAnsi" w:cstheme="majorBidi"/>
      <w:iCs/>
      <w:color w:val="00B0F0"/>
      <w:sz w:val="32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2B23A1"/>
    <w:rPr>
      <w:rFonts w:asciiTheme="majorHAnsi" w:eastAsiaTheme="majorEastAsia" w:hAnsiTheme="majorHAnsi" w:cstheme="majorBidi"/>
      <w:iCs/>
      <w:color w:val="00B0F0"/>
      <w:sz w:val="32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C6B31"/>
    <w:pPr>
      <w:spacing w:line="259" w:lineRule="auto"/>
      <w:outlineLvl w:val="9"/>
    </w:pPr>
    <w:rPr>
      <w:b w:val="0"/>
      <w:color w:val="0D294E" w:themeColor="accent1" w:themeShade="BF"/>
      <w:sz w:val="32"/>
      <w:lang w:val="fr-CH" w:eastAsia="fr-CH"/>
    </w:rPr>
  </w:style>
  <w:style w:type="paragraph" w:styleId="Paragraphedeliste">
    <w:name w:val="List Paragraph"/>
    <w:basedOn w:val="Normal"/>
    <w:uiPriority w:val="34"/>
    <w:semiHidden/>
    <w:qFormat/>
    <w:rsid w:val="006C6B31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rsid w:val="006C6B31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6C6B3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6198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semiHidden/>
    <w:qFormat/>
    <w:rsid w:val="00233335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mchdb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F81464-9A22-480B-AB82-DCA91C18E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stylisé.dotx</Template>
  <TotalTime>0</TotalTime>
  <Pages>5</Pages>
  <Words>641</Words>
  <Characters>3527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2022-05-02T14:30:00Z</dcterms:created>
  <dcterms:modified xsi:type="dcterms:W3CDTF">2022-05-02T14:30:00Z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